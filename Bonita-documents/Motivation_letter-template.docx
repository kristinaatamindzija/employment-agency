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99B0" w14:textId="2D631730" w:rsidR="00DB0525" w:rsidRDefault="00000000" w:rsidP="00DB0525">
      <w:pPr>
        <w:pStyle w:val="Title"/>
        <w:pBdr>
          <w:bottom w:val="none" w:sz="0" w:space="0" w:color="auto"/>
        </w:pBdr>
        <w:rPr>
          <w:noProof/>
        </w:rPr>
      </w:pPr>
      <w:fldSimple w:instr=" MERGEFIELD  $resume.firstName  \* MERGEFORMAT ">
        <w:r w:rsidR="002F2946">
          <w:rPr>
            <w:noProof/>
          </w:rPr>
          <w:t>«$resume.firstName»</w:t>
        </w:r>
      </w:fldSimple>
      <w:r w:rsidR="002F2946">
        <w:t xml:space="preserve"> </w:t>
      </w:r>
      <w:fldSimple w:instr=" MERGEFIELD  $resume.lastName  \* MERGEFORMAT ">
        <w:r w:rsidR="002F2946">
          <w:rPr>
            <w:noProof/>
          </w:rPr>
          <w:t>«$resume.lastName»</w:t>
        </w:r>
      </w:fldSimple>
    </w:p>
    <w:p w14:paraId="4D7D5544" w14:textId="77777777" w:rsidR="00DB0525" w:rsidRDefault="00DB0525" w:rsidP="00DB0525">
      <w:pPr>
        <w:rPr>
          <w:noProof/>
        </w:rPr>
      </w:pPr>
    </w:p>
    <w:p w14:paraId="405DFED4" w14:textId="46D0A0B1" w:rsidR="00DB0525" w:rsidRPr="00F25810" w:rsidRDefault="00DB0525" w:rsidP="00DB0525">
      <w:pPr>
        <w:pStyle w:val="Title"/>
        <w:rPr>
          <w:i/>
          <w:iCs/>
          <w:noProof/>
          <w:sz w:val="44"/>
          <w:szCs w:val="16"/>
        </w:rPr>
      </w:pPr>
      <w:r w:rsidRPr="00F25810">
        <w:rPr>
          <w:i/>
          <w:iCs/>
          <w:noProof/>
          <w:sz w:val="44"/>
          <w:szCs w:val="16"/>
        </w:rPr>
        <w:fldChar w:fldCharType="begin"/>
      </w:r>
      <w:r w:rsidRPr="00F25810">
        <w:rPr>
          <w:i/>
          <w:iCs/>
          <w:noProof/>
          <w:sz w:val="44"/>
          <w:szCs w:val="16"/>
        </w:rPr>
        <w:instrText xml:space="preserve"> MERGEFIELD  $resume.profession  \* MERGEFORMAT </w:instrText>
      </w:r>
      <w:r w:rsidRPr="00F25810">
        <w:rPr>
          <w:i/>
          <w:iCs/>
          <w:noProof/>
          <w:sz w:val="44"/>
          <w:szCs w:val="16"/>
        </w:rPr>
        <w:fldChar w:fldCharType="separate"/>
      </w:r>
      <w:r w:rsidRPr="00F25810">
        <w:rPr>
          <w:i/>
          <w:iCs/>
          <w:noProof/>
          <w:sz w:val="44"/>
          <w:szCs w:val="16"/>
        </w:rPr>
        <w:t>«$resume.profession»</w:t>
      </w:r>
      <w:r w:rsidRPr="00F25810">
        <w:rPr>
          <w:i/>
          <w:iCs/>
          <w:noProof/>
          <w:sz w:val="44"/>
          <w:szCs w:val="16"/>
        </w:rPr>
        <w:fldChar w:fldCharType="end"/>
      </w:r>
    </w:p>
    <w:p w14:paraId="45143422" w14:textId="0DA0599D" w:rsidR="00141A4C" w:rsidRDefault="00000000" w:rsidP="00141A4C">
      <w:fldSimple w:instr=" MERGEFIELD  $resume.phoneNumber  \* MERGEFORMAT ">
        <w:r w:rsidR="002F2946">
          <w:rPr>
            <w:noProof/>
          </w:rPr>
          <w:t>«$resume.phoneNumber»</w:t>
        </w:r>
      </w:fldSimple>
      <w:r w:rsidR="00141A4C">
        <w:t> | </w:t>
      </w:r>
      <w:fldSimple w:instr=" MERGEFIELD  $resume.email  \* MERGEFORMAT ">
        <w:r w:rsidR="002F2946">
          <w:rPr>
            <w:noProof/>
          </w:rPr>
          <w:t>«$resume.email»</w:t>
        </w:r>
      </w:fldSimple>
    </w:p>
    <w:p w14:paraId="3320DB23" w14:textId="41083DF7" w:rsidR="006270A9" w:rsidRDefault="005C44F6" w:rsidP="00141A4C">
      <w:pPr>
        <w:pStyle w:val="Heading1"/>
      </w:pPr>
      <w:r>
        <w:t>Motivation</w:t>
      </w:r>
    </w:p>
    <w:p w14:paraId="0E839EF1" w14:textId="7A87E91C" w:rsidR="006270A9" w:rsidRDefault="005C44F6">
      <w:fldSimple w:instr=" MERGEFIELD  $resume.motivation  \* MERGEFORMAT ">
        <w:r>
          <w:rPr>
            <w:noProof/>
          </w:rPr>
          <w:t>«$resume.motivation»</w:t>
        </w:r>
      </w:fldSimple>
    </w:p>
    <w:p w14:paraId="61D8F926" w14:textId="2B03C17E" w:rsidR="005C4EBE" w:rsidRPr="001B29CF" w:rsidRDefault="005C4EBE" w:rsidP="005C4EBE">
      <w:pPr>
        <w:pStyle w:val="ListBullet"/>
        <w:numPr>
          <w:ilvl w:val="0"/>
          <w:numId w:val="0"/>
        </w:numPr>
      </w:pPr>
    </w:p>
    <w:sectPr w:rsidR="005C4EB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B628" w14:textId="77777777" w:rsidR="00A46830" w:rsidRDefault="00A46830">
      <w:pPr>
        <w:spacing w:after="0"/>
      </w:pPr>
      <w:r>
        <w:separator/>
      </w:r>
    </w:p>
  </w:endnote>
  <w:endnote w:type="continuationSeparator" w:id="0">
    <w:p w14:paraId="3FA1DE37" w14:textId="77777777" w:rsidR="00A46830" w:rsidRDefault="00A46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A61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385B" w14:textId="77777777" w:rsidR="00A46830" w:rsidRDefault="00A46830">
      <w:pPr>
        <w:spacing w:after="0"/>
      </w:pPr>
      <w:r>
        <w:separator/>
      </w:r>
    </w:p>
  </w:footnote>
  <w:footnote w:type="continuationSeparator" w:id="0">
    <w:p w14:paraId="0F0F3781" w14:textId="77777777" w:rsidR="00A46830" w:rsidRDefault="00A468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6546809">
    <w:abstractNumId w:val="9"/>
  </w:num>
  <w:num w:numId="2" w16cid:durableId="1640842929">
    <w:abstractNumId w:val="9"/>
    <w:lvlOverride w:ilvl="0">
      <w:startOverride w:val="1"/>
    </w:lvlOverride>
  </w:num>
  <w:num w:numId="3" w16cid:durableId="1692533249">
    <w:abstractNumId w:val="9"/>
    <w:lvlOverride w:ilvl="0">
      <w:startOverride w:val="1"/>
    </w:lvlOverride>
  </w:num>
  <w:num w:numId="4" w16cid:durableId="763844498">
    <w:abstractNumId w:val="9"/>
    <w:lvlOverride w:ilvl="0">
      <w:startOverride w:val="1"/>
    </w:lvlOverride>
  </w:num>
  <w:num w:numId="5" w16cid:durableId="957681953">
    <w:abstractNumId w:val="8"/>
  </w:num>
  <w:num w:numId="6" w16cid:durableId="1785029289">
    <w:abstractNumId w:val="7"/>
  </w:num>
  <w:num w:numId="7" w16cid:durableId="1069889101">
    <w:abstractNumId w:val="6"/>
  </w:num>
  <w:num w:numId="8" w16cid:durableId="505098736">
    <w:abstractNumId w:val="5"/>
  </w:num>
  <w:num w:numId="9" w16cid:durableId="1669284496">
    <w:abstractNumId w:val="4"/>
  </w:num>
  <w:num w:numId="10" w16cid:durableId="1963144083">
    <w:abstractNumId w:val="3"/>
  </w:num>
  <w:num w:numId="11" w16cid:durableId="114839227">
    <w:abstractNumId w:val="2"/>
  </w:num>
  <w:num w:numId="12" w16cid:durableId="398942482">
    <w:abstractNumId w:val="1"/>
  </w:num>
  <w:num w:numId="13" w16cid:durableId="1375278649">
    <w:abstractNumId w:val="0"/>
  </w:num>
  <w:num w:numId="14" w16cid:durableId="1224491081">
    <w:abstractNumId w:val="13"/>
  </w:num>
  <w:num w:numId="15" w16cid:durableId="1404525681">
    <w:abstractNumId w:val="16"/>
  </w:num>
  <w:num w:numId="16" w16cid:durableId="1543831626">
    <w:abstractNumId w:val="12"/>
  </w:num>
  <w:num w:numId="17" w16cid:durableId="574389980">
    <w:abstractNumId w:val="15"/>
  </w:num>
  <w:num w:numId="18" w16cid:durableId="271210953">
    <w:abstractNumId w:val="10"/>
  </w:num>
  <w:num w:numId="19" w16cid:durableId="1615747877">
    <w:abstractNumId w:val="19"/>
  </w:num>
  <w:num w:numId="20" w16cid:durableId="1177889348">
    <w:abstractNumId w:val="17"/>
  </w:num>
  <w:num w:numId="21" w16cid:durableId="1345934691">
    <w:abstractNumId w:val="11"/>
  </w:num>
  <w:num w:numId="22" w16cid:durableId="1940291514">
    <w:abstractNumId w:val="14"/>
  </w:num>
  <w:num w:numId="23" w16cid:durableId="19033715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46"/>
    <w:rsid w:val="000A4F59"/>
    <w:rsid w:val="00141A4C"/>
    <w:rsid w:val="001B29CF"/>
    <w:rsid w:val="001D252F"/>
    <w:rsid w:val="0028220F"/>
    <w:rsid w:val="002F2946"/>
    <w:rsid w:val="00356C14"/>
    <w:rsid w:val="005C44F6"/>
    <w:rsid w:val="005C4EBE"/>
    <w:rsid w:val="00617B26"/>
    <w:rsid w:val="006270A9"/>
    <w:rsid w:val="00675956"/>
    <w:rsid w:val="00681034"/>
    <w:rsid w:val="00816216"/>
    <w:rsid w:val="0087734B"/>
    <w:rsid w:val="00934984"/>
    <w:rsid w:val="009C43FF"/>
    <w:rsid w:val="009D5933"/>
    <w:rsid w:val="00A46830"/>
    <w:rsid w:val="00B13705"/>
    <w:rsid w:val="00BA0C2E"/>
    <w:rsid w:val="00BD768D"/>
    <w:rsid w:val="00C4143F"/>
    <w:rsid w:val="00C61F8E"/>
    <w:rsid w:val="00DB0525"/>
    <w:rsid w:val="00E83E4B"/>
    <w:rsid w:val="00F21311"/>
    <w:rsid w:val="00F2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A2E77"/>
  <w15:chartTrackingRefBased/>
  <w15:docId w15:val="{AB5B94B5-7F7D-426C-ACA2-3FFDE397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C4EBE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biamb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Imbiamba</dc:creator>
  <cp:keywords/>
  <cp:lastModifiedBy>Kristina Tamindzija</cp:lastModifiedBy>
  <cp:revision>2</cp:revision>
  <dcterms:created xsi:type="dcterms:W3CDTF">2023-01-11T18:30:00Z</dcterms:created>
  <dcterms:modified xsi:type="dcterms:W3CDTF">2023-01-11T18:30:00Z</dcterms:modified>
  <cp:version/>
</cp:coreProperties>
</file>