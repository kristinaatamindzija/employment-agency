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99B0" w14:textId="2D631730" w:rsidR="00DB0525" w:rsidRDefault="00000000" w:rsidP="00DB0525">
      <w:pPr>
        <w:pStyle w:val="Title"/>
        <w:pBdr>
          <w:bottom w:val="none" w:sz="0" w:space="0" w:color="auto"/>
        </w:pBdr>
        <w:rPr>
          <w:noProof/>
        </w:rPr>
      </w:pPr>
      <w:fldSimple w:instr=" MERGEFIELD  $resume.firstName  \* MERGEFORMAT ">
        <w:r w:rsidR="002F2946">
          <w:rPr>
            <w:noProof/>
          </w:rPr>
          <w:t>«$resume.firstName»</w:t>
        </w:r>
      </w:fldSimple>
      <w:r w:rsidR="002F2946">
        <w:t xml:space="preserve"> </w:t>
      </w:r>
      <w:fldSimple w:instr=" MERGEFIELD  $resume.lastName  \* MERGEFORMAT ">
        <w:r w:rsidR="002F2946">
          <w:rPr>
            <w:noProof/>
          </w:rPr>
          <w:t>«$resume.lastName»</w:t>
        </w:r>
      </w:fldSimple>
    </w:p>
    <w:p w14:paraId="4D7D5544" w14:textId="77777777" w:rsidR="00DB0525" w:rsidRDefault="00DB0525" w:rsidP="00DB0525">
      <w:pPr>
        <w:rPr>
          <w:noProof/>
        </w:rPr>
      </w:pPr>
    </w:p>
    <w:p w14:paraId="405DFED4" w14:textId="46D0A0B1" w:rsidR="00DB0525" w:rsidRPr="00F25810" w:rsidRDefault="00DB0525" w:rsidP="00DB0525">
      <w:pPr>
        <w:pStyle w:val="Title"/>
        <w:rPr>
          <w:i/>
          <w:iCs/>
          <w:noProof/>
          <w:sz w:val="44"/>
          <w:szCs w:val="16"/>
        </w:rPr>
      </w:pPr>
      <w:r w:rsidRPr="00F25810">
        <w:rPr>
          <w:i/>
          <w:iCs/>
          <w:noProof/>
          <w:sz w:val="44"/>
          <w:szCs w:val="16"/>
        </w:rPr>
        <w:fldChar w:fldCharType="begin"/>
      </w:r>
      <w:r w:rsidRPr="00F25810">
        <w:rPr>
          <w:i/>
          <w:iCs/>
          <w:noProof/>
          <w:sz w:val="44"/>
          <w:szCs w:val="16"/>
        </w:rPr>
        <w:instrText xml:space="preserve"> MERGEFIELD  $resume.profession  \* MERGEFORMAT </w:instrText>
      </w:r>
      <w:r w:rsidRPr="00F25810">
        <w:rPr>
          <w:i/>
          <w:iCs/>
          <w:noProof/>
          <w:sz w:val="44"/>
          <w:szCs w:val="16"/>
        </w:rPr>
        <w:fldChar w:fldCharType="separate"/>
      </w:r>
      <w:r w:rsidRPr="00F25810">
        <w:rPr>
          <w:i/>
          <w:iCs/>
          <w:noProof/>
          <w:sz w:val="44"/>
          <w:szCs w:val="16"/>
        </w:rPr>
        <w:t>«$resume.profession»</w:t>
      </w:r>
      <w:r w:rsidRPr="00F25810">
        <w:rPr>
          <w:i/>
          <w:iCs/>
          <w:noProof/>
          <w:sz w:val="44"/>
          <w:szCs w:val="16"/>
        </w:rPr>
        <w:fldChar w:fldCharType="end"/>
      </w:r>
    </w:p>
    <w:p w14:paraId="45143422" w14:textId="0DA0599D" w:rsidR="00141A4C" w:rsidRDefault="00000000" w:rsidP="00141A4C">
      <w:fldSimple w:instr=" MERGEFIELD  $resume.phoneNumber  \* MERGEFORMAT ">
        <w:r w:rsidR="002F2946">
          <w:rPr>
            <w:noProof/>
          </w:rPr>
          <w:t>«$resume.phoneNumber»</w:t>
        </w:r>
      </w:fldSimple>
      <w:r w:rsidR="00141A4C">
        <w:t> | </w:t>
      </w:r>
      <w:fldSimple w:instr=" MERGEFIELD  $resume.email  \* MERGEFORMAT ">
        <w:r w:rsidR="002F2946">
          <w:rPr>
            <w:noProof/>
          </w:rPr>
          <w:t>«$resume.email»</w:t>
        </w:r>
      </w:fldSimple>
    </w:p>
    <w:p w14:paraId="3320DB23" w14:textId="7F7875CB" w:rsidR="006270A9" w:rsidRDefault="002F2946" w:rsidP="00141A4C">
      <w:pPr>
        <w:pStyle w:val="Heading1"/>
      </w:pPr>
      <w:r>
        <w:t>About</w:t>
      </w:r>
    </w:p>
    <w:p w14:paraId="0E839EF1" w14:textId="2BF0BB9A" w:rsidR="006270A9" w:rsidRDefault="00000000">
      <w:fldSimple w:instr=" MERGEFIELD  $resume.about  \* MERGEFORMAT ">
        <w:r w:rsidR="002F2946">
          <w:rPr>
            <w:noProof/>
          </w:rPr>
          <w:t>«$resume.about»</w:t>
        </w:r>
      </w:fldSimple>
    </w:p>
    <w:sdt>
      <w:sdtPr>
        <w:alias w:val="Education:"/>
        <w:tag w:val="Education:"/>
        <w:id w:val="807127995"/>
        <w:placeholder>
          <w:docPart w:val="45739EE2B942466F9264623590A2A7C2"/>
        </w:placeholder>
        <w:temporary/>
        <w:showingPlcHdr/>
        <w15:appearance w15:val="hidden"/>
      </w:sdtPr>
      <w:sdtContent>
        <w:p w14:paraId="293384F8" w14:textId="540C6071" w:rsidR="002F2946" w:rsidRDefault="009D5933" w:rsidP="002F2946">
          <w:pPr>
            <w:pStyle w:val="Heading1"/>
          </w:pPr>
          <w:r>
            <w:t>Education</w:t>
          </w:r>
        </w:p>
      </w:sdtContent>
    </w:sdt>
    <w:p w14:paraId="22DD5244" w14:textId="28DAB65D" w:rsidR="002F2946" w:rsidRPr="00F25810" w:rsidRDefault="00000000" w:rsidP="00F25810">
      <w:pPr>
        <w:spacing w:after="0"/>
        <w:rPr>
          <w:sz w:val="18"/>
          <w:szCs w:val="18"/>
        </w:rPr>
      </w:pPr>
      <w:r w:rsidRPr="00F25810">
        <w:rPr>
          <w:sz w:val="18"/>
          <w:szCs w:val="18"/>
        </w:rPr>
        <w:fldChar w:fldCharType="begin"/>
      </w:r>
      <w:r w:rsidRPr="00F25810">
        <w:rPr>
          <w:sz w:val="18"/>
          <w:szCs w:val="18"/>
        </w:rPr>
        <w:instrText xml:space="preserve"> MERGEFIELD  "#foreach($e in $education)"  \* MERGEFORMAT </w:instrText>
      </w:r>
      <w:r w:rsidRPr="00F25810">
        <w:rPr>
          <w:sz w:val="18"/>
          <w:szCs w:val="18"/>
        </w:rPr>
        <w:fldChar w:fldCharType="separate"/>
      </w:r>
      <w:r w:rsidR="009C43FF" w:rsidRPr="00F25810">
        <w:rPr>
          <w:noProof/>
          <w:sz w:val="18"/>
          <w:szCs w:val="18"/>
        </w:rPr>
        <w:t>«#foreach($e in $education)»</w:t>
      </w:r>
      <w:r w:rsidRPr="00F25810">
        <w:rPr>
          <w:noProof/>
          <w:sz w:val="18"/>
          <w:szCs w:val="18"/>
        </w:rPr>
        <w:fldChar w:fldCharType="end"/>
      </w:r>
    </w:p>
    <w:p w14:paraId="2D375FF1" w14:textId="2356C809" w:rsidR="006270A9" w:rsidRDefault="00000000">
      <w:pPr>
        <w:pStyle w:val="Heading2"/>
      </w:pPr>
      <w:fldSimple w:instr=" MERGEFIELD  $e.title  \* MERGEFORMAT ">
        <w:r w:rsidR="002F2946">
          <w:rPr>
            <w:noProof/>
          </w:rPr>
          <w:t>«$e.title»</w:t>
        </w:r>
      </w:fldSimple>
      <w:r w:rsidR="002F2946">
        <w:t xml:space="preserve"> </w:t>
      </w:r>
      <w:r w:rsidR="009D5933">
        <w:t>| </w:t>
      </w:r>
      <w:fldSimple w:instr=" MERGEFIELD  $e.dateFrom  \* MERGEFORMAT ">
        <w:r w:rsidR="002F2946">
          <w:rPr>
            <w:noProof/>
          </w:rPr>
          <w:t>«$e.dateFrom»</w:t>
        </w:r>
      </w:fldSimple>
      <w:r w:rsidR="002F2946">
        <w:t xml:space="preserve"> – </w:t>
      </w:r>
      <w:fldSimple w:instr=" MERGEFIELD  $e.dateTo  \* MERGEFORMAT ">
        <w:r w:rsidR="00F21311">
          <w:rPr>
            <w:noProof/>
          </w:rPr>
          <w:t>«$e.dateTo»</w:t>
        </w:r>
      </w:fldSimple>
    </w:p>
    <w:p w14:paraId="40686A0E" w14:textId="4D6C686C" w:rsidR="006270A9" w:rsidRDefault="00000000" w:rsidP="001B29CF">
      <w:pPr>
        <w:pStyle w:val="ListBullet"/>
      </w:pPr>
      <w:fldSimple w:instr=" MERGEFIELD  $e.description  \* MERGEFORMAT ">
        <w:r w:rsidR="002F2946">
          <w:rPr>
            <w:noProof/>
          </w:rPr>
          <w:t>«$e.description»</w:t>
        </w:r>
      </w:fldSimple>
    </w:p>
    <w:p w14:paraId="52EED93D" w14:textId="6438D195" w:rsidR="002F2946" w:rsidRDefault="00000000" w:rsidP="002F2946">
      <w:pPr>
        <w:pStyle w:val="ListBullet"/>
        <w:numPr>
          <w:ilvl w:val="0"/>
          <w:numId w:val="0"/>
        </w:numPr>
      </w:pPr>
      <w:fldSimple w:instr=" MERGEFIELD  #end  \* MERGEFORMAT ">
        <w:r w:rsidR="002F2946">
          <w:rPr>
            <w:noProof/>
          </w:rPr>
          <w:t>«#end»</w:t>
        </w:r>
      </w:fldSimple>
    </w:p>
    <w:sdt>
      <w:sdtPr>
        <w:alias w:val="Skills &amp; Abilities:"/>
        <w:tag w:val="Skills &amp; Abilities:"/>
        <w:id w:val="458624136"/>
        <w:placeholder>
          <w:docPart w:val="51384AFD4E734D548C83534233BFD17A"/>
        </w:placeholder>
        <w:temporary/>
        <w:showingPlcHdr/>
        <w15:appearance w15:val="hidden"/>
      </w:sdtPr>
      <w:sdtContent>
        <w:p w14:paraId="0019750D" w14:textId="79213E49" w:rsidR="006270A9" w:rsidRDefault="009D5933">
          <w:pPr>
            <w:pStyle w:val="Heading1"/>
          </w:pPr>
          <w:r>
            <w:t>Skills &amp; Abilities</w:t>
          </w:r>
        </w:p>
      </w:sdtContent>
    </w:sdt>
    <w:p w14:paraId="35184A85" w14:textId="2FC136E3" w:rsidR="006270A9" w:rsidRDefault="00F25810" w:rsidP="00F25810">
      <w:pPr>
        <w:spacing w:after="0"/>
        <w:rPr>
          <w:sz w:val="18"/>
          <w:szCs w:val="18"/>
        </w:rPr>
      </w:pPr>
      <w:r w:rsidRPr="00F25810">
        <w:rPr>
          <w:sz w:val="18"/>
          <w:szCs w:val="18"/>
        </w:rPr>
        <w:fldChar w:fldCharType="begin"/>
      </w:r>
      <w:r w:rsidRPr="00F25810">
        <w:rPr>
          <w:sz w:val="18"/>
          <w:szCs w:val="18"/>
        </w:rPr>
        <w:instrText xml:space="preserve"> MERGEFIELD  "#foreach($skill in $resume.skills)"  \* MERGEFORMAT </w:instrText>
      </w:r>
      <w:r w:rsidRPr="00F25810">
        <w:rPr>
          <w:sz w:val="18"/>
          <w:szCs w:val="18"/>
        </w:rPr>
        <w:fldChar w:fldCharType="separate"/>
      </w:r>
      <w:r w:rsidRPr="00F25810">
        <w:rPr>
          <w:noProof/>
          <w:sz w:val="18"/>
          <w:szCs w:val="18"/>
        </w:rPr>
        <w:t>«#foreach($skill in $resume.skills)»</w:t>
      </w:r>
      <w:r w:rsidRPr="00F25810">
        <w:rPr>
          <w:sz w:val="18"/>
          <w:szCs w:val="18"/>
        </w:rPr>
        <w:fldChar w:fldCharType="end"/>
      </w:r>
    </w:p>
    <w:p w14:paraId="22636FB8" w14:textId="53F99E0A" w:rsidR="00F25810" w:rsidRDefault="00000000" w:rsidP="00F25810">
      <w:pPr>
        <w:pStyle w:val="Heading2"/>
      </w:pPr>
      <w:fldSimple w:instr=" MERGEFIELD  $skill  \* MERGEFORMAT ">
        <w:r w:rsidR="00F25810">
          <w:rPr>
            <w:noProof/>
          </w:rPr>
          <w:t>«$skill»</w:t>
        </w:r>
      </w:fldSimple>
    </w:p>
    <w:p w14:paraId="2A30BEA6" w14:textId="509B5021" w:rsidR="00F25810" w:rsidRPr="00F25810" w:rsidRDefault="00000000" w:rsidP="00F25810">
      <w:fldSimple w:instr=" MERGEFIELD  #end  \* MERGEFORMAT ">
        <w:r w:rsidR="00F25810">
          <w:rPr>
            <w:noProof/>
          </w:rPr>
          <w:t>«#end»</w:t>
        </w:r>
      </w:fldSimple>
    </w:p>
    <w:p w14:paraId="2CD7FC9F" w14:textId="1361AD30" w:rsidR="005C4EBE" w:rsidRDefault="002F2946">
      <w:pPr>
        <w:pStyle w:val="Heading1"/>
      </w:pPr>
      <w:r>
        <w:t>Projects</w:t>
      </w:r>
    </w:p>
    <w:p w14:paraId="253DBD9E" w14:textId="6E818B10" w:rsidR="005C4EBE" w:rsidRPr="00F25810" w:rsidRDefault="00000000" w:rsidP="00F25810">
      <w:pPr>
        <w:spacing w:after="0"/>
        <w:rPr>
          <w:sz w:val="20"/>
          <w:szCs w:val="20"/>
        </w:rPr>
      </w:pPr>
      <w:r w:rsidRPr="00F25810">
        <w:rPr>
          <w:sz w:val="20"/>
          <w:szCs w:val="20"/>
        </w:rPr>
        <w:fldChar w:fldCharType="begin"/>
      </w:r>
      <w:r w:rsidRPr="00F25810">
        <w:rPr>
          <w:sz w:val="20"/>
          <w:szCs w:val="20"/>
        </w:rPr>
        <w:instrText xml:space="preserve"> MERGEFIELD  "#foreach($p in $projects)"  \* MERGEFORMAT </w:instrText>
      </w:r>
      <w:r w:rsidRPr="00F25810">
        <w:rPr>
          <w:sz w:val="20"/>
          <w:szCs w:val="20"/>
        </w:rPr>
        <w:fldChar w:fldCharType="separate"/>
      </w:r>
      <w:r w:rsidR="009C43FF" w:rsidRPr="00F25810">
        <w:rPr>
          <w:noProof/>
          <w:sz w:val="20"/>
          <w:szCs w:val="20"/>
        </w:rPr>
        <w:t>«#</w:t>
      </w:r>
      <w:r w:rsidR="009C43FF" w:rsidRPr="00F25810">
        <w:rPr>
          <w:noProof/>
          <w:sz w:val="18"/>
          <w:szCs w:val="18"/>
        </w:rPr>
        <w:t>foreach</w:t>
      </w:r>
      <w:r w:rsidR="009C43FF" w:rsidRPr="00F25810">
        <w:rPr>
          <w:noProof/>
          <w:sz w:val="20"/>
          <w:szCs w:val="20"/>
        </w:rPr>
        <w:t>($p in $projects)»</w:t>
      </w:r>
      <w:r w:rsidRPr="00F25810">
        <w:rPr>
          <w:noProof/>
          <w:sz w:val="20"/>
          <w:szCs w:val="20"/>
        </w:rPr>
        <w:fldChar w:fldCharType="end"/>
      </w:r>
    </w:p>
    <w:p w14:paraId="29AFE313" w14:textId="15F43D9C" w:rsidR="006270A9" w:rsidRDefault="00000000">
      <w:pPr>
        <w:pStyle w:val="Heading2"/>
      </w:pPr>
      <w:fldSimple w:instr=" MERGEFIELD  $p.title  \* MERGEFORMAT ">
        <w:r w:rsidR="005C4EBE">
          <w:rPr>
            <w:noProof/>
          </w:rPr>
          <w:t>«$p.title»</w:t>
        </w:r>
      </w:fldSimple>
    </w:p>
    <w:p w14:paraId="0F3D296C" w14:textId="55EC35CE" w:rsidR="001B29CF" w:rsidRDefault="00000000" w:rsidP="002F2946">
      <w:pPr>
        <w:pStyle w:val="ListBullet"/>
      </w:pPr>
      <w:fldSimple w:instr=" MERGEFIELD  $p.description  \* MERGEFORMAT ">
        <w:r w:rsidR="005C4EBE">
          <w:rPr>
            <w:noProof/>
          </w:rPr>
          <w:t>«$p.description»</w:t>
        </w:r>
      </w:fldSimple>
    </w:p>
    <w:p w14:paraId="61D8F926" w14:textId="5727A16A" w:rsidR="005C4EBE" w:rsidRPr="001B29CF" w:rsidRDefault="00000000" w:rsidP="005C4EBE">
      <w:pPr>
        <w:pStyle w:val="ListBullet"/>
        <w:numPr>
          <w:ilvl w:val="0"/>
          <w:numId w:val="0"/>
        </w:numPr>
      </w:pPr>
      <w:fldSimple w:instr=" MERGEFIELD  #end  \* MERGEFORMAT ">
        <w:r w:rsidR="005C4EBE">
          <w:rPr>
            <w:noProof/>
          </w:rPr>
          <w:t>«#end»</w:t>
        </w:r>
      </w:fldSimple>
    </w:p>
    <w:sectPr w:rsidR="005C4EB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B475" w14:textId="77777777" w:rsidR="001D252F" w:rsidRDefault="001D252F">
      <w:pPr>
        <w:spacing w:after="0"/>
      </w:pPr>
      <w:r>
        <w:separator/>
      </w:r>
    </w:p>
  </w:endnote>
  <w:endnote w:type="continuationSeparator" w:id="0">
    <w:p w14:paraId="7063989E" w14:textId="77777777" w:rsidR="001D252F" w:rsidRDefault="001D25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A61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AB632" w14:textId="77777777" w:rsidR="001D252F" w:rsidRDefault="001D252F">
      <w:pPr>
        <w:spacing w:after="0"/>
      </w:pPr>
      <w:r>
        <w:separator/>
      </w:r>
    </w:p>
  </w:footnote>
  <w:footnote w:type="continuationSeparator" w:id="0">
    <w:p w14:paraId="09D0143A" w14:textId="77777777" w:rsidR="001D252F" w:rsidRDefault="001D25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6546809">
    <w:abstractNumId w:val="9"/>
  </w:num>
  <w:num w:numId="2" w16cid:durableId="1640842929">
    <w:abstractNumId w:val="9"/>
    <w:lvlOverride w:ilvl="0">
      <w:startOverride w:val="1"/>
    </w:lvlOverride>
  </w:num>
  <w:num w:numId="3" w16cid:durableId="1692533249">
    <w:abstractNumId w:val="9"/>
    <w:lvlOverride w:ilvl="0">
      <w:startOverride w:val="1"/>
    </w:lvlOverride>
  </w:num>
  <w:num w:numId="4" w16cid:durableId="763844498">
    <w:abstractNumId w:val="9"/>
    <w:lvlOverride w:ilvl="0">
      <w:startOverride w:val="1"/>
    </w:lvlOverride>
  </w:num>
  <w:num w:numId="5" w16cid:durableId="957681953">
    <w:abstractNumId w:val="8"/>
  </w:num>
  <w:num w:numId="6" w16cid:durableId="1785029289">
    <w:abstractNumId w:val="7"/>
  </w:num>
  <w:num w:numId="7" w16cid:durableId="1069889101">
    <w:abstractNumId w:val="6"/>
  </w:num>
  <w:num w:numId="8" w16cid:durableId="505098736">
    <w:abstractNumId w:val="5"/>
  </w:num>
  <w:num w:numId="9" w16cid:durableId="1669284496">
    <w:abstractNumId w:val="4"/>
  </w:num>
  <w:num w:numId="10" w16cid:durableId="1963144083">
    <w:abstractNumId w:val="3"/>
  </w:num>
  <w:num w:numId="11" w16cid:durableId="114839227">
    <w:abstractNumId w:val="2"/>
  </w:num>
  <w:num w:numId="12" w16cid:durableId="398942482">
    <w:abstractNumId w:val="1"/>
  </w:num>
  <w:num w:numId="13" w16cid:durableId="1375278649">
    <w:abstractNumId w:val="0"/>
  </w:num>
  <w:num w:numId="14" w16cid:durableId="1224491081">
    <w:abstractNumId w:val="13"/>
  </w:num>
  <w:num w:numId="15" w16cid:durableId="1404525681">
    <w:abstractNumId w:val="16"/>
  </w:num>
  <w:num w:numId="16" w16cid:durableId="1543831626">
    <w:abstractNumId w:val="12"/>
  </w:num>
  <w:num w:numId="17" w16cid:durableId="574389980">
    <w:abstractNumId w:val="15"/>
  </w:num>
  <w:num w:numId="18" w16cid:durableId="271210953">
    <w:abstractNumId w:val="10"/>
  </w:num>
  <w:num w:numId="19" w16cid:durableId="1615747877">
    <w:abstractNumId w:val="19"/>
  </w:num>
  <w:num w:numId="20" w16cid:durableId="1177889348">
    <w:abstractNumId w:val="17"/>
  </w:num>
  <w:num w:numId="21" w16cid:durableId="1345934691">
    <w:abstractNumId w:val="11"/>
  </w:num>
  <w:num w:numId="22" w16cid:durableId="1940291514">
    <w:abstractNumId w:val="14"/>
  </w:num>
  <w:num w:numId="23" w16cid:durableId="19033715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46"/>
    <w:rsid w:val="000A4F59"/>
    <w:rsid w:val="00141A4C"/>
    <w:rsid w:val="001B29CF"/>
    <w:rsid w:val="001D252F"/>
    <w:rsid w:val="0028220F"/>
    <w:rsid w:val="002F2946"/>
    <w:rsid w:val="00356C14"/>
    <w:rsid w:val="005C4EBE"/>
    <w:rsid w:val="00617B26"/>
    <w:rsid w:val="006270A9"/>
    <w:rsid w:val="00675956"/>
    <w:rsid w:val="00681034"/>
    <w:rsid w:val="00816216"/>
    <w:rsid w:val="0087734B"/>
    <w:rsid w:val="00934984"/>
    <w:rsid w:val="009C43FF"/>
    <w:rsid w:val="009D5933"/>
    <w:rsid w:val="00BA0C2E"/>
    <w:rsid w:val="00BD768D"/>
    <w:rsid w:val="00C4143F"/>
    <w:rsid w:val="00C61F8E"/>
    <w:rsid w:val="00DB0525"/>
    <w:rsid w:val="00E83E4B"/>
    <w:rsid w:val="00F21311"/>
    <w:rsid w:val="00F2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A2E77"/>
  <w15:chartTrackingRefBased/>
  <w15:docId w15:val="{AB5B94B5-7F7D-426C-ACA2-3FFDE397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C4EBE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biamb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739EE2B942466F9264623590A2A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3E26A-DE57-405F-8A10-037397674C09}"/>
      </w:docPartPr>
      <w:docPartBody>
        <w:p w:rsidR="00311ED1" w:rsidRDefault="00000000">
          <w:pPr>
            <w:pStyle w:val="45739EE2B942466F9264623590A2A7C2"/>
          </w:pPr>
          <w:r>
            <w:t>Education</w:t>
          </w:r>
        </w:p>
      </w:docPartBody>
    </w:docPart>
    <w:docPart>
      <w:docPartPr>
        <w:name w:val="51384AFD4E734D548C83534233BFD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D1666-3434-439E-AD1A-E8ED7B74F9B2}"/>
      </w:docPartPr>
      <w:docPartBody>
        <w:p w:rsidR="00311ED1" w:rsidRDefault="00000000">
          <w:pPr>
            <w:pStyle w:val="51384AFD4E734D548C83534233BFD17A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84"/>
    <w:rsid w:val="00311ED1"/>
    <w:rsid w:val="00574A84"/>
    <w:rsid w:val="00A94A71"/>
    <w:rsid w:val="00D20034"/>
    <w:rsid w:val="00E2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739EE2B942466F9264623590A2A7C2">
    <w:name w:val="45739EE2B942466F9264623590A2A7C2"/>
  </w:style>
  <w:style w:type="paragraph" w:customStyle="1" w:styleId="51384AFD4E734D548C83534233BFD17A">
    <w:name w:val="51384AFD4E734D548C83534233BFD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Imbiamba</dc:creator>
  <cp:keywords/>
  <cp:lastModifiedBy>Imbiamba</cp:lastModifiedBy>
  <cp:revision>5</cp:revision>
  <dcterms:created xsi:type="dcterms:W3CDTF">2023-01-11T17:27:00Z</dcterms:created>
  <dcterms:modified xsi:type="dcterms:W3CDTF">2023-01-11T18:08:00Z</dcterms:modified>
  <cp:version/>
</cp:coreProperties>
</file>